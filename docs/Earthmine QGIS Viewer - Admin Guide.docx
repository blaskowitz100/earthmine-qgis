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3B" w:rsidRDefault="001618F7">
      <w:pPr>
        <w:pStyle w:val="Title"/>
      </w:pPr>
      <w:r>
        <w:t>Earthmine QGIS Viewer</w:t>
      </w:r>
      <w:r w:rsidR="005E4AC3">
        <w:t xml:space="preserve"> – </w:t>
      </w:r>
      <w:r w:rsidR="005A3F7B">
        <w:t>Admin Guide</w:t>
      </w:r>
    </w:p>
    <w:p w:rsidR="00BE673B" w:rsidRDefault="009A5FD2">
      <w:pPr>
        <w:pStyle w:val="Heading1"/>
      </w:pPr>
      <w:r>
        <w:t>Server Install</w:t>
      </w:r>
    </w:p>
    <w:p w:rsidR="00A07E68" w:rsidRDefault="009A5FD2">
      <w:r>
        <w:t>As the earthmine QGIS viewer uses flash the SWF files must be hosted on the internet in order to work correctly.</w:t>
      </w:r>
    </w:p>
    <w:p w:rsidR="009A5FD2" w:rsidRDefault="009A5FD2">
      <w:r>
        <w:t>The following files need to be copied to an internet accessible location:</w:t>
      </w:r>
    </w:p>
    <w:p w:rsidR="009A5FD2" w:rsidRDefault="009A5FD2"/>
    <w:p w:rsidR="009A5FD2" w:rsidRDefault="009A5FD2" w:rsidP="009A5FD2">
      <w:pPr>
        <w:pStyle w:val="ListParagraph"/>
        <w:numPr>
          <w:ilvl w:val="0"/>
          <w:numId w:val="2"/>
        </w:numPr>
      </w:pPr>
      <w:r w:rsidRPr="009A5FD2">
        <w:t>view.html</w:t>
      </w:r>
    </w:p>
    <w:p w:rsidR="009A5FD2" w:rsidRDefault="009A5FD2" w:rsidP="009A5FD2">
      <w:pPr>
        <w:pStyle w:val="ListParagraph"/>
        <w:numPr>
          <w:ilvl w:val="0"/>
          <w:numId w:val="2"/>
        </w:numPr>
      </w:pPr>
      <w:r w:rsidRPr="009A5FD2">
        <w:t>viewer.js</w:t>
      </w:r>
    </w:p>
    <w:p w:rsidR="009A5FD2" w:rsidRDefault="009A5FD2" w:rsidP="009A5FD2">
      <w:pPr>
        <w:pStyle w:val="ListParagraph"/>
        <w:numPr>
          <w:ilvl w:val="0"/>
          <w:numId w:val="2"/>
        </w:numPr>
      </w:pPr>
      <w:r w:rsidRPr="009A5FD2">
        <w:t>viewer.swf</w:t>
      </w:r>
      <w:bookmarkStart w:id="0" w:name="_GoBack"/>
      <w:bookmarkEnd w:id="0"/>
    </w:p>
    <w:p w:rsidR="009A5FD2" w:rsidRDefault="009A5FD2" w:rsidP="009A5FD2">
      <w:r>
        <w:t>view.html is loaded by the plugin.</w:t>
      </w:r>
    </w:p>
    <w:p w:rsidR="00CE152D" w:rsidRPr="002826B2" w:rsidRDefault="00CE152D" w:rsidP="009A5FD2">
      <w:r>
        <w:t>The URL of view.html will be added to the plugin settings when installed.</w:t>
      </w:r>
    </w:p>
    <w:sectPr w:rsidR="00CE152D" w:rsidRPr="002826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217" w:rsidRDefault="00965217" w:rsidP="0003602E">
      <w:pPr>
        <w:spacing w:after="0" w:line="240" w:lineRule="auto"/>
      </w:pPr>
      <w:r>
        <w:separator/>
      </w:r>
    </w:p>
  </w:endnote>
  <w:endnote w:type="continuationSeparator" w:id="0">
    <w:p w:rsidR="00965217" w:rsidRDefault="00965217" w:rsidP="0003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217" w:rsidRDefault="00965217" w:rsidP="0003602E">
      <w:pPr>
        <w:spacing w:after="0" w:line="240" w:lineRule="auto"/>
      </w:pPr>
      <w:r>
        <w:separator/>
      </w:r>
    </w:p>
  </w:footnote>
  <w:footnote w:type="continuationSeparator" w:id="0">
    <w:p w:rsidR="00965217" w:rsidRDefault="00965217" w:rsidP="00036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1294F"/>
    <w:multiLevelType w:val="hybridMultilevel"/>
    <w:tmpl w:val="D5F00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75D59"/>
    <w:multiLevelType w:val="hybridMultilevel"/>
    <w:tmpl w:val="C84A3A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F7"/>
    <w:rsid w:val="0003602E"/>
    <w:rsid w:val="001205AF"/>
    <w:rsid w:val="001618F7"/>
    <w:rsid w:val="002826B2"/>
    <w:rsid w:val="002D02BB"/>
    <w:rsid w:val="0050543B"/>
    <w:rsid w:val="005A3F7B"/>
    <w:rsid w:val="005E4AC3"/>
    <w:rsid w:val="006E613F"/>
    <w:rsid w:val="007A13E6"/>
    <w:rsid w:val="0084141B"/>
    <w:rsid w:val="008E49C6"/>
    <w:rsid w:val="00910DAA"/>
    <w:rsid w:val="00965217"/>
    <w:rsid w:val="009A5FD2"/>
    <w:rsid w:val="00A07E68"/>
    <w:rsid w:val="00A80BE5"/>
    <w:rsid w:val="00AB1C76"/>
    <w:rsid w:val="00BE673B"/>
    <w:rsid w:val="00CE152D"/>
    <w:rsid w:val="00D52660"/>
    <w:rsid w:val="00DB2584"/>
    <w:rsid w:val="00F001AA"/>
    <w:rsid w:val="00F6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AE3DE-7C01-4B6C-B1B4-BDC04F87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41B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02E"/>
  </w:style>
  <w:style w:type="paragraph" w:styleId="Footer">
    <w:name w:val="footer"/>
    <w:basedOn w:val="Normal"/>
    <w:link w:val="FooterChar"/>
    <w:uiPriority w:val="99"/>
    <w:unhideWhenUsed/>
    <w:rsid w:val="0003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189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Woodrow</dc:creator>
  <cp:keywords/>
  <cp:lastModifiedBy>Nathan Woodrow</cp:lastModifiedBy>
  <cp:revision>15</cp:revision>
  <dcterms:created xsi:type="dcterms:W3CDTF">2014-11-13T22:27:00Z</dcterms:created>
  <dcterms:modified xsi:type="dcterms:W3CDTF">2014-12-18T03:48:00Z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